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6BEBAB7" w:rsidR="006E26EF" w:rsidRPr="005F08CB" w:rsidRDefault="00044314" w:rsidP="00313492">
      <w:pPr>
        <w:pStyle w:val="Titre"/>
        <w:rPr>
          <w:lang w:val="fr-FR"/>
        </w:rPr>
      </w:pPr>
      <w:r>
        <w:rPr>
          <w:lang w:val="fr-FR"/>
        </w:rPr>
        <w:t>Web Front-End</w:t>
      </w:r>
    </w:p>
    <w:p w14:paraId="5856A236" w14:textId="0B33EDC1" w:rsidR="00A77E62" w:rsidRPr="005F08CB" w:rsidRDefault="006E2B60" w:rsidP="00313492">
      <w:pPr>
        <w:pStyle w:val="Sous-titre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JS autonomie</w:t>
      </w:r>
      <w:r w:rsidR="00ED49D4" w:rsidRPr="005F08CB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>- 1</w:t>
      </w:r>
    </w:p>
    <w:p w14:paraId="0E99C7B7" w14:textId="77777777" w:rsidR="008827AA" w:rsidRPr="005F08CB" w:rsidRDefault="008827AA" w:rsidP="001C2B30">
      <w:pPr>
        <w:rPr>
          <w:lang w:val="fr-FR"/>
        </w:rPr>
      </w:pPr>
    </w:p>
    <w:p w14:paraId="3C8F5FA4" w14:textId="77777777" w:rsidR="008827AA" w:rsidRPr="005F08CB" w:rsidRDefault="008827AA" w:rsidP="001C2B30">
      <w:pPr>
        <w:rPr>
          <w:lang w:val="fr-FR"/>
        </w:rPr>
      </w:pPr>
    </w:p>
    <w:p w14:paraId="6354FE34" w14:textId="77777777" w:rsidR="008827AA" w:rsidRPr="005F08CB" w:rsidRDefault="008827AA" w:rsidP="001C2B30">
      <w:pPr>
        <w:rPr>
          <w:lang w:val="fr-FR"/>
        </w:rPr>
      </w:pPr>
    </w:p>
    <w:p w14:paraId="42756BC5" w14:textId="017CE681" w:rsidR="00ED49D4" w:rsidRPr="005F08CB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5F08CB"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5F08CB">
        <w:rPr>
          <w:rFonts w:eastAsia="Calibri" w:cs="Times New Roman"/>
          <w:sz w:val="30"/>
          <w:szCs w:val="30"/>
          <w:lang w:val="fr-FR"/>
        </w:rPr>
        <w:t>éalisé</w:t>
      </w:r>
      <w:r w:rsidRPr="005F08CB">
        <w:rPr>
          <w:rFonts w:eastAsia="Calibri" w:cs="Times New Roman"/>
          <w:sz w:val="30"/>
          <w:szCs w:val="30"/>
          <w:lang w:val="fr-FR"/>
        </w:rPr>
        <w:t>e</w:t>
      </w:r>
      <w:r w:rsidR="00ED49D4" w:rsidRPr="005F08CB">
        <w:rPr>
          <w:rFonts w:eastAsia="Calibri" w:cs="Times New Roman"/>
          <w:sz w:val="30"/>
          <w:szCs w:val="30"/>
          <w:lang w:val="fr-FR"/>
        </w:rPr>
        <w:t xml:space="preserve"> par :</w:t>
      </w:r>
      <w:r w:rsidR="0033059E" w:rsidRPr="005F08CB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355990DF" w:rsidR="005172C9" w:rsidRPr="005F08CB" w:rsidRDefault="0033059E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proofErr w:type="spellStart"/>
      <w:r w:rsidRPr="005F08CB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5F08CB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5F08CB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5F08CB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115C38C8" w:rsidR="003F39F8" w:rsidRPr="005F08CB" w:rsidRDefault="003F39F8" w:rsidP="001C2B30">
      <w:pPr>
        <w:rPr>
          <w:rFonts w:ascii="Frutiger LT Com 45 Light" w:hAnsi="Frutiger LT Com 45 Light"/>
          <w:sz w:val="28"/>
          <w:szCs w:val="28"/>
          <w:lang w:val="fr-FR"/>
        </w:rPr>
      </w:pPr>
    </w:p>
    <w:p w14:paraId="01E2F4C8" w14:textId="6BC4BB11" w:rsidR="00336548" w:rsidRPr="005F08CB" w:rsidRDefault="00336548" w:rsidP="001C2B30">
      <w:pPr>
        <w:rPr>
          <w:lang w:val="fr-FR"/>
        </w:rPr>
      </w:pPr>
    </w:p>
    <w:p w14:paraId="7AD53E4C" w14:textId="3199A333" w:rsidR="00336548" w:rsidRPr="005F08CB" w:rsidRDefault="00336548" w:rsidP="001C2B30">
      <w:pPr>
        <w:rPr>
          <w:lang w:val="fr-FR"/>
        </w:rPr>
      </w:pPr>
    </w:p>
    <w:p w14:paraId="61C3D8CE" w14:textId="77777777" w:rsidR="00336548" w:rsidRPr="005F08C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14:paraId="316136AC" w14:textId="77777777" w:rsidR="00336548" w:rsidRPr="005F08C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14:paraId="797B242C" w14:textId="0995E416" w:rsidR="00336548" w:rsidRPr="005F08C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14:paraId="042794F7" w14:textId="32DCE9CE" w:rsidR="00336548" w:rsidRPr="005F08C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14:paraId="7D8A6746" w14:textId="46E20B36" w:rsidR="00336548" w:rsidRPr="005F08CB" w:rsidRDefault="00336548" w:rsidP="00336548">
      <w:pPr>
        <w:rPr>
          <w:lang w:val="fr-FR"/>
        </w:rPr>
      </w:pPr>
    </w:p>
    <w:p w14:paraId="41A8D454" w14:textId="3B89EBA6" w:rsidR="00336548" w:rsidRPr="005F08C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14:paraId="04E66393" w14:textId="77777777" w:rsidR="00336548" w:rsidRPr="005F08C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FR"/>
        </w:rPr>
        <w:sectPr w:rsidR="00336548" w:rsidRPr="005F08CB" w:rsidSect="00460D12">
          <w:headerReference w:type="default" r:id="rId8"/>
          <w:headerReference w:type="first" r:id="rId9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1586B5B4" w14:textId="77777777" w:rsidR="005433EB" w:rsidRPr="005F08CB" w:rsidRDefault="005433EB" w:rsidP="00ED49D4">
      <w:pPr>
        <w:spacing w:after="0" w:line="240" w:lineRule="auto"/>
        <w:jc w:val="both"/>
        <w:rPr>
          <w:rFonts w:eastAsia="Times New Roman" w:cs="Times New Roman"/>
          <w:color w:val="002060"/>
          <w:szCs w:val="24"/>
          <w:lang w:val="fr-FR"/>
        </w:rPr>
      </w:pPr>
    </w:p>
    <w:p w14:paraId="5FEDAE43" w14:textId="64CB63D9" w:rsidR="005433EB" w:rsidRPr="005F08CB" w:rsidRDefault="00740A08" w:rsidP="00E471FC">
      <w:pPr>
        <w:pStyle w:val="Titre2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t>resumé</w:t>
      </w:r>
      <w:r w:rsidR="00E471FC" w:rsidRPr="005F08CB">
        <w:rPr>
          <w:lang w:val="fr-FR"/>
        </w:rPr>
        <w:t xml:space="preserve"> de l’épreuve</w:t>
      </w:r>
    </w:p>
    <w:p w14:paraId="3C432E09" w14:textId="314DB8B3" w:rsidR="00E471FC" w:rsidRPr="00A97C7D" w:rsidRDefault="00E9193E" w:rsidP="00E471FC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 y a deux</w:t>
      </w:r>
      <w:r w:rsidR="00890DA1" w:rsidRPr="005F08CB">
        <w:rPr>
          <w:sz w:val="24"/>
          <w:szCs w:val="24"/>
          <w:lang w:val="fr-FR"/>
        </w:rPr>
        <w:t xml:space="preserve"> épreuves :</w:t>
      </w:r>
    </w:p>
    <w:p w14:paraId="5E9594FC" w14:textId="0DCF4A40" w:rsidR="00231EA4" w:rsidRPr="005F08CB" w:rsidRDefault="007313E8" w:rsidP="00231EA4">
      <w:pPr>
        <w:pStyle w:val="Paragraphedeliste"/>
        <w:numPr>
          <w:ilvl w:val="0"/>
          <w:numId w:val="2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Pouvoir jouer</w:t>
      </w:r>
      <w:r w:rsidR="00231EA4" w:rsidRPr="005F08CB">
        <w:rPr>
          <w:sz w:val="24"/>
          <w:szCs w:val="24"/>
          <w:lang w:val="fr-FR"/>
        </w:rPr>
        <w:t>.</w:t>
      </w:r>
    </w:p>
    <w:p w14:paraId="267FCF7C" w14:textId="5E30012B" w:rsidR="00231EA4" w:rsidRPr="005F08CB" w:rsidRDefault="007313E8" w:rsidP="00890DA1">
      <w:pPr>
        <w:pStyle w:val="Paragraphedeliste"/>
        <w:numPr>
          <w:ilvl w:val="0"/>
          <w:numId w:val="2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Enregistrer prénoms des joueurs et l’historique de jeux</w:t>
      </w:r>
      <w:r w:rsidR="00890DA1" w:rsidRPr="005F08CB">
        <w:rPr>
          <w:sz w:val="24"/>
          <w:szCs w:val="24"/>
          <w:lang w:val="fr-FR"/>
        </w:rPr>
        <w:t>.</w:t>
      </w:r>
    </w:p>
    <w:p w14:paraId="30255C4E" w14:textId="0FF19141" w:rsidR="00740A08" w:rsidRPr="005F08CB" w:rsidRDefault="007313E8" w:rsidP="00231EA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Vous avez 6</w:t>
      </w:r>
      <w:r w:rsidR="00740A08">
        <w:rPr>
          <w:sz w:val="24"/>
          <w:szCs w:val="24"/>
          <w:lang w:val="fr-FR"/>
        </w:rPr>
        <w:t>h30</w:t>
      </w:r>
      <w:r w:rsidR="00740A08" w:rsidRPr="005F08CB">
        <w:rPr>
          <w:sz w:val="24"/>
          <w:szCs w:val="24"/>
          <w:lang w:val="fr-FR"/>
        </w:rPr>
        <w:t xml:space="preserve"> heures pour réaliser l’ensemble des </w:t>
      </w:r>
      <w:r w:rsidR="00740A08">
        <w:rPr>
          <w:sz w:val="24"/>
          <w:szCs w:val="24"/>
          <w:lang w:val="fr-FR"/>
        </w:rPr>
        <w:t>épreuves</w:t>
      </w:r>
      <w:r w:rsidR="00740A08" w:rsidRPr="005F08CB">
        <w:rPr>
          <w:sz w:val="24"/>
          <w:szCs w:val="24"/>
          <w:lang w:val="fr-FR"/>
        </w:rPr>
        <w:t>.</w:t>
      </w:r>
    </w:p>
    <w:p w14:paraId="59D3EE37" w14:textId="4ADC6BC2" w:rsidR="00890DA1" w:rsidRPr="005F08CB" w:rsidRDefault="007313E8" w:rsidP="00DD201F">
      <w:pPr>
        <w:pStyle w:val="Titre2"/>
        <w:numPr>
          <w:ilvl w:val="0"/>
          <w:numId w:val="30"/>
        </w:numPr>
        <w:rPr>
          <w:lang w:val="fr-FR"/>
        </w:rPr>
      </w:pPr>
      <w:r>
        <w:rPr>
          <w:lang w:val="fr-FR"/>
        </w:rPr>
        <w:t>Pouvoir jouer</w:t>
      </w:r>
    </w:p>
    <w:p w14:paraId="65BE2DED" w14:textId="400F5B4A" w:rsidR="00890DA1" w:rsidRDefault="00890DA1" w:rsidP="00890DA1">
      <w:pPr>
        <w:rPr>
          <w:sz w:val="24"/>
          <w:szCs w:val="24"/>
          <w:lang w:val="fr-FR"/>
        </w:rPr>
      </w:pPr>
      <w:r w:rsidRPr="005F08CB">
        <w:rPr>
          <w:sz w:val="24"/>
          <w:szCs w:val="24"/>
          <w:lang w:val="fr-FR"/>
        </w:rPr>
        <w:t xml:space="preserve">Voir dossier </w:t>
      </w:r>
      <w:r w:rsidR="00A97C7D">
        <w:rPr>
          <w:sz w:val="24"/>
          <w:szCs w:val="24"/>
          <w:lang w:val="fr-FR"/>
        </w:rPr>
        <w:t xml:space="preserve">fourni sur </w:t>
      </w:r>
      <w:bookmarkStart w:id="2" w:name="_GoBack"/>
      <w:r w:rsidR="00D4627B">
        <w:fldChar w:fldCharType="begin"/>
      </w:r>
      <w:r w:rsidR="00D4627B">
        <w:instrText xml:space="preserve"> HYPERLINK "https://github.com/pcharli/js-auto-1" </w:instrText>
      </w:r>
      <w:r w:rsidR="00D4627B">
        <w:fldChar w:fldCharType="separate"/>
      </w:r>
      <w:r w:rsidR="007313E8" w:rsidRPr="00FE361B">
        <w:rPr>
          <w:rStyle w:val="Lienhypertexte"/>
          <w:sz w:val="24"/>
          <w:szCs w:val="24"/>
          <w:lang w:val="fr-FR"/>
        </w:rPr>
        <w:t>https://github.com/pcharli/js-auto-1</w:t>
      </w:r>
      <w:r w:rsidR="00D4627B">
        <w:rPr>
          <w:rStyle w:val="Lienhypertexte"/>
          <w:sz w:val="24"/>
          <w:szCs w:val="24"/>
          <w:lang w:val="fr-FR"/>
        </w:rPr>
        <w:fldChar w:fldCharType="end"/>
      </w:r>
      <w:bookmarkEnd w:id="2"/>
    </w:p>
    <w:p w14:paraId="282DFC6D" w14:textId="77777777" w:rsidR="007313E8" w:rsidRPr="005F08CB" w:rsidRDefault="007313E8" w:rsidP="00890DA1">
      <w:pPr>
        <w:rPr>
          <w:sz w:val="24"/>
          <w:szCs w:val="24"/>
          <w:lang w:val="fr-FR"/>
        </w:rPr>
      </w:pPr>
    </w:p>
    <w:p w14:paraId="2F243844" w14:textId="278612BB" w:rsidR="00CA60A2" w:rsidRDefault="00890DA1" w:rsidP="00890DA1">
      <w:pPr>
        <w:rPr>
          <w:sz w:val="24"/>
          <w:szCs w:val="24"/>
          <w:lang w:val="fr-FR"/>
        </w:rPr>
      </w:pPr>
      <w:r w:rsidRPr="005F08CB">
        <w:rPr>
          <w:sz w:val="24"/>
          <w:szCs w:val="24"/>
          <w:lang w:val="fr-FR"/>
        </w:rPr>
        <w:t>Il s’agit d’</w:t>
      </w:r>
      <w:r w:rsidR="007313E8">
        <w:rPr>
          <w:sz w:val="24"/>
          <w:szCs w:val="24"/>
          <w:lang w:val="fr-FR"/>
        </w:rPr>
        <w:t>ajouter le JS à</w:t>
      </w:r>
      <w:r w:rsidRPr="005F08CB">
        <w:rPr>
          <w:sz w:val="24"/>
          <w:szCs w:val="24"/>
          <w:lang w:val="fr-FR"/>
        </w:rPr>
        <w:t xml:space="preserve"> la page telle qu’elle figure </w:t>
      </w:r>
      <w:r w:rsidR="007313E8">
        <w:rPr>
          <w:sz w:val="24"/>
          <w:szCs w:val="24"/>
          <w:lang w:val="fr-FR"/>
        </w:rPr>
        <w:t>dans les fichiers fournis.</w:t>
      </w:r>
      <w:r w:rsidR="007313E8">
        <w:rPr>
          <w:sz w:val="24"/>
          <w:szCs w:val="24"/>
          <w:lang w:val="fr-FR"/>
        </w:rPr>
        <w:br/>
        <w:t>Petite remarque : les classes « x » et « </w:t>
      </w:r>
      <w:proofErr w:type="spellStart"/>
      <w:r w:rsidR="007313E8">
        <w:rPr>
          <w:sz w:val="24"/>
          <w:szCs w:val="24"/>
          <w:lang w:val="fr-FR"/>
        </w:rPr>
        <w:t>circle</w:t>
      </w:r>
      <w:proofErr w:type="spellEnd"/>
      <w:r w:rsidR="007313E8">
        <w:rPr>
          <w:sz w:val="24"/>
          <w:szCs w:val="24"/>
          <w:lang w:val="fr-FR"/>
        </w:rPr>
        <w:t> » mises sur la &lt;div&gt; « </w:t>
      </w:r>
      <w:proofErr w:type="spellStart"/>
      <w:r w:rsidR="007313E8">
        <w:rPr>
          <w:sz w:val="24"/>
          <w:szCs w:val="24"/>
          <w:lang w:val="fr-FR"/>
        </w:rPr>
        <w:t>board</w:t>
      </w:r>
      <w:proofErr w:type="spellEnd"/>
      <w:r w:rsidR="007313E8">
        <w:rPr>
          <w:sz w:val="24"/>
          <w:szCs w:val="24"/>
          <w:lang w:val="fr-FR"/>
        </w:rPr>
        <w:t> » permettent au curseur d’afficher un X ou O quand on vient sur une « </w:t>
      </w:r>
      <w:proofErr w:type="spellStart"/>
      <w:r w:rsidR="007313E8">
        <w:rPr>
          <w:sz w:val="24"/>
          <w:szCs w:val="24"/>
          <w:lang w:val="fr-FR"/>
        </w:rPr>
        <w:t>cell</w:t>
      </w:r>
      <w:proofErr w:type="spellEnd"/>
      <w:r w:rsidR="007313E8">
        <w:rPr>
          <w:sz w:val="24"/>
          <w:szCs w:val="24"/>
          <w:lang w:val="fr-FR"/>
        </w:rPr>
        <w:t> ».</w:t>
      </w:r>
    </w:p>
    <w:p w14:paraId="5D894C19" w14:textId="773955D0" w:rsidR="007313E8" w:rsidRDefault="007313E8" w:rsidP="00890DA1">
      <w:pPr>
        <w:rPr>
          <w:sz w:val="24"/>
          <w:szCs w:val="24"/>
          <w:lang w:val="fr-FR"/>
        </w:rPr>
      </w:pPr>
    </w:p>
    <w:p w14:paraId="6D9DFAA1" w14:textId="11DF56BD" w:rsidR="007313E8" w:rsidRDefault="007313E8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&lt;div&gt; « </w:t>
      </w:r>
      <w:proofErr w:type="spellStart"/>
      <w:r w:rsidRPr="007313E8">
        <w:rPr>
          <w:sz w:val="24"/>
          <w:szCs w:val="24"/>
          <w:lang w:val="fr-FR"/>
        </w:rPr>
        <w:t>winning</w:t>
      </w:r>
      <w:proofErr w:type="spellEnd"/>
      <w:r w:rsidRPr="007313E8">
        <w:rPr>
          <w:sz w:val="24"/>
          <w:szCs w:val="24"/>
          <w:lang w:val="fr-FR"/>
        </w:rPr>
        <w:t>-message</w:t>
      </w:r>
      <w:r>
        <w:rPr>
          <w:sz w:val="24"/>
          <w:szCs w:val="24"/>
          <w:lang w:val="fr-FR"/>
        </w:rPr>
        <w:t xml:space="preserve"> » est masquée par un </w:t>
      </w:r>
      <w:proofErr w:type="spellStart"/>
      <w:r>
        <w:rPr>
          <w:sz w:val="24"/>
          <w:szCs w:val="24"/>
          <w:lang w:val="fr-FR"/>
        </w:rPr>
        <w:t>dislay</w:t>
      </w:r>
      <w:proofErr w:type="spellEnd"/>
      <w:r>
        <w:rPr>
          <w:sz w:val="24"/>
          <w:szCs w:val="24"/>
          <w:lang w:val="fr-FR"/>
        </w:rPr>
        <w:t>: none. Pour l’afficher il suffit de lui ajouter la classe « show ».</w:t>
      </w:r>
    </w:p>
    <w:p w14:paraId="4BAAB6F0" w14:textId="77777777" w:rsidR="007313E8" w:rsidRDefault="007313E8">
      <w:pPr>
        <w:spacing w:after="160"/>
        <w:rPr>
          <w:sz w:val="24"/>
          <w:szCs w:val="24"/>
          <w:lang w:val="fr-FR"/>
        </w:rPr>
      </w:pPr>
    </w:p>
    <w:p w14:paraId="4089A387" w14:textId="6CAF193C" w:rsidR="00EF098D" w:rsidRPr="00DD201F" w:rsidRDefault="007313E8">
      <w:pPr>
        <w:spacing w:after="160"/>
        <w:rPr>
          <w:rFonts w:ascii="Segoe UI Symbol" w:hAnsi="Segoe UI Symbol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Plusieurs options s’offrent à vous. Chacun sa route, chacun son chemin…</w:t>
      </w:r>
      <w:r w:rsidR="00DD201F">
        <w:rPr>
          <w:rFonts w:ascii="Segoe UI Symbol" w:hAnsi="Segoe UI Symbol"/>
          <w:sz w:val="24"/>
          <w:szCs w:val="24"/>
          <w:lang w:val="fr-FR"/>
        </w:rPr>
        <w:t>🎸🎺🎻</w:t>
      </w:r>
      <w:r w:rsidR="00EF098D" w:rsidRPr="005F08CB">
        <w:rPr>
          <w:sz w:val="24"/>
          <w:szCs w:val="24"/>
          <w:lang w:val="fr-FR"/>
        </w:rPr>
        <w:br w:type="page"/>
      </w:r>
    </w:p>
    <w:bookmarkEnd w:id="0"/>
    <w:bookmarkEnd w:id="1"/>
    <w:p w14:paraId="7A2D6177" w14:textId="5EF44AC8" w:rsidR="002903F5" w:rsidRPr="00DD201F" w:rsidRDefault="00DD201F" w:rsidP="00DD201F">
      <w:pPr>
        <w:pStyle w:val="Paragraphedeliste"/>
        <w:numPr>
          <w:ilvl w:val="0"/>
          <w:numId w:val="32"/>
        </w:numPr>
        <w:rPr>
          <w:rFonts w:eastAsiaTheme="majorEastAsia" w:cstheme="majorBidi"/>
          <w:b/>
          <w:caps/>
          <w:color w:val="000000" w:themeColor="text1"/>
          <w:sz w:val="32"/>
          <w:szCs w:val="26"/>
          <w:lang w:val="fr-FR"/>
        </w:rPr>
      </w:pPr>
      <w:r w:rsidRPr="00DD201F">
        <w:rPr>
          <w:rFonts w:eastAsiaTheme="majorEastAsia" w:cstheme="majorBidi"/>
          <w:b/>
          <w:caps/>
          <w:color w:val="000000" w:themeColor="text1"/>
          <w:sz w:val="32"/>
          <w:szCs w:val="26"/>
          <w:lang w:val="fr-FR"/>
        </w:rPr>
        <w:lastRenderedPageBreak/>
        <w:t>Enregistrer prénoms des joueurs et l’historique de jeux.</w:t>
      </w:r>
    </w:p>
    <w:p w14:paraId="6951C002" w14:textId="2E1AE241" w:rsidR="004D35A8" w:rsidRDefault="004D35A8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2.</w:t>
      </w:r>
      <w:proofErr w:type="spellStart"/>
      <w:proofErr w:type="gramStart"/>
      <w:r>
        <w:rPr>
          <w:sz w:val="24"/>
          <w:szCs w:val="24"/>
          <w:lang w:val="fr-FR"/>
        </w:rPr>
        <w:t>a</w:t>
      </w:r>
      <w:proofErr w:type="spellEnd"/>
      <w:proofErr w:type="gramEnd"/>
      <w:r>
        <w:rPr>
          <w:sz w:val="24"/>
          <w:szCs w:val="24"/>
          <w:lang w:val="fr-FR"/>
        </w:rPr>
        <w:t xml:space="preserve"> identifier les joueurs</w:t>
      </w:r>
    </w:p>
    <w:p w14:paraId="6BCD9312" w14:textId="423AEAE2" w:rsidR="00DD201F" w:rsidRDefault="00DD201F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l’ouverture, on demande à chaque jour de donner son nom. Par défaut c’est « Anonymous »</w:t>
      </w:r>
      <w:r w:rsidR="00890DA1" w:rsidRPr="005F08CB">
        <w:rPr>
          <w:sz w:val="24"/>
          <w:szCs w:val="24"/>
          <w:lang w:val="fr-FR"/>
        </w:rPr>
        <w:t>.</w:t>
      </w:r>
    </w:p>
    <w:p w14:paraId="5810A42F" w14:textId="2B41CD55" w:rsidR="00DD201F" w:rsidRDefault="00DD201F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vous d’ajouter un formulaire en ce sens.</w:t>
      </w:r>
    </w:p>
    <w:p w14:paraId="166F10EB" w14:textId="3DE8D572" w:rsidR="00DD201F" w:rsidRDefault="00DD201F" w:rsidP="00890DA1">
      <w:pPr>
        <w:rPr>
          <w:sz w:val="24"/>
          <w:szCs w:val="24"/>
          <w:lang w:val="fr-FR"/>
        </w:rPr>
      </w:pPr>
    </w:p>
    <w:p w14:paraId="28515A98" w14:textId="65B9DA00" w:rsidR="00DD201F" w:rsidRDefault="00DD201F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logiciel affiche ensuite à qui c’est le tour et la partie commence.</w:t>
      </w:r>
    </w:p>
    <w:p w14:paraId="25ED1847" w14:textId="58669188" w:rsidR="00DD201F" w:rsidRDefault="00DD201F" w:rsidP="00890DA1">
      <w:pPr>
        <w:rPr>
          <w:sz w:val="24"/>
          <w:szCs w:val="24"/>
          <w:lang w:val="fr-FR"/>
        </w:rPr>
      </w:pPr>
    </w:p>
    <w:p w14:paraId="71E9F7E7" w14:textId="3535717E" w:rsidR="004D35A8" w:rsidRDefault="004D35A8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2.b Historique des parties</w:t>
      </w:r>
    </w:p>
    <w:p w14:paraId="28C23D89" w14:textId="740AA8B2" w:rsidR="00DD201F" w:rsidRDefault="00DD201F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 fin de partie en mémorise le résultat final qui s’ajoute à la liste des résultats.</w:t>
      </w:r>
    </w:p>
    <w:p w14:paraId="57F6ABE0" w14:textId="2D2C89EA" w:rsidR="00DD201F" w:rsidRDefault="00DD201F" w:rsidP="00890DA1">
      <w:pPr>
        <w:rPr>
          <w:sz w:val="24"/>
          <w:szCs w:val="24"/>
          <w:lang w:val="fr-FR"/>
        </w:rPr>
      </w:pPr>
    </w:p>
    <w:p w14:paraId="20B3B22C" w14:textId="5C3BEF87" w:rsidR="00DD201F" w:rsidRDefault="00DD201F" w:rsidP="00890DA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 tout moment on peut afficher la liste des résultats dans une </w:t>
      </w:r>
      <w:proofErr w:type="spellStart"/>
      <w:r>
        <w:rPr>
          <w:sz w:val="24"/>
          <w:szCs w:val="24"/>
          <w:lang w:val="fr-FR"/>
        </w:rPr>
        <w:t>lightbox</w:t>
      </w:r>
      <w:proofErr w:type="spellEnd"/>
      <w:r>
        <w:rPr>
          <w:sz w:val="24"/>
          <w:szCs w:val="24"/>
          <w:lang w:val="fr-FR"/>
        </w:rPr>
        <w:t>.</w:t>
      </w:r>
    </w:p>
    <w:p w14:paraId="3A388217" w14:textId="489004B0" w:rsidR="00890DA1" w:rsidRPr="005F08CB" w:rsidRDefault="00890DA1" w:rsidP="00890DA1">
      <w:pPr>
        <w:rPr>
          <w:sz w:val="24"/>
          <w:szCs w:val="24"/>
          <w:lang w:val="fr-FR"/>
        </w:rPr>
      </w:pPr>
      <w:r w:rsidRPr="005F08CB">
        <w:rPr>
          <w:sz w:val="24"/>
          <w:szCs w:val="24"/>
          <w:lang w:val="fr-FR"/>
        </w:rPr>
        <w:t xml:space="preserve"> </w:t>
      </w:r>
    </w:p>
    <w:p w14:paraId="67497197" w14:textId="09B309D1" w:rsidR="00E471FC" w:rsidRPr="005F08CB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5F08CB">
        <w:rPr>
          <w:lang w:val="fr-FR"/>
        </w:rPr>
        <w:t xml:space="preserve">Instructions </w:t>
      </w:r>
      <w:r w:rsidR="00DD201F">
        <w:rPr>
          <w:lang w:val="fr-FR"/>
        </w:rPr>
        <w:t>complémentaires</w:t>
      </w:r>
    </w:p>
    <w:p w14:paraId="0797976F" w14:textId="77777777" w:rsidR="00837431" w:rsidRPr="005F08CB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5D992E2D" w14:textId="60988E48" w:rsidR="00E24DF3" w:rsidRDefault="00D04BDA" w:rsidP="00D04BDA">
      <w:pPr>
        <w:rPr>
          <w:sz w:val="24"/>
          <w:szCs w:val="24"/>
          <w:lang w:val="fr-FR"/>
        </w:rPr>
      </w:pPr>
      <w:r w:rsidRPr="00A97C7D">
        <w:rPr>
          <w:sz w:val="24"/>
          <w:szCs w:val="24"/>
          <w:lang w:val="fr-FR"/>
        </w:rPr>
        <w:t>Vous n’êtes pas obligés de réaliser toutes les tâches. Vous aurez des informations</w:t>
      </w:r>
      <w:r w:rsidR="00BD75CD" w:rsidRPr="00A97C7D">
        <w:rPr>
          <w:sz w:val="24"/>
          <w:szCs w:val="24"/>
          <w:lang w:val="fr-FR"/>
        </w:rPr>
        <w:t xml:space="preserve"> orales</w:t>
      </w:r>
      <w:r w:rsidRPr="00A97C7D">
        <w:rPr>
          <w:sz w:val="24"/>
          <w:szCs w:val="24"/>
          <w:lang w:val="fr-FR"/>
        </w:rPr>
        <w:t xml:space="preserve"> complémentaires.</w:t>
      </w:r>
    </w:p>
    <w:p w14:paraId="0C45AE1D" w14:textId="3C64FC4A" w:rsidR="005F3A45" w:rsidRDefault="005F3A45" w:rsidP="00DD201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fournir : un dossier</w:t>
      </w:r>
      <w:r w:rsidR="007A299B">
        <w:rPr>
          <w:sz w:val="24"/>
          <w:szCs w:val="24"/>
          <w:lang w:val="fr-FR"/>
        </w:rPr>
        <w:t xml:space="preserve"> zippé</w:t>
      </w:r>
      <w:r>
        <w:rPr>
          <w:sz w:val="24"/>
          <w:szCs w:val="24"/>
          <w:lang w:val="fr-FR"/>
        </w:rPr>
        <w:t xml:space="preserve"> à votre nom et prénom </w:t>
      </w:r>
      <w:r w:rsidR="00DD201F">
        <w:rPr>
          <w:sz w:val="24"/>
          <w:szCs w:val="24"/>
          <w:lang w:val="fr-FR"/>
        </w:rPr>
        <w:t xml:space="preserve">ou un dépôt sur </w:t>
      </w:r>
      <w:proofErr w:type="spellStart"/>
      <w:r w:rsidR="00DD201F">
        <w:rPr>
          <w:sz w:val="24"/>
          <w:szCs w:val="24"/>
          <w:lang w:val="fr-FR"/>
        </w:rPr>
        <w:t>Github</w:t>
      </w:r>
      <w:proofErr w:type="spellEnd"/>
      <w:r w:rsidR="00DD201F">
        <w:rPr>
          <w:sz w:val="24"/>
          <w:szCs w:val="24"/>
          <w:lang w:val="fr-FR"/>
        </w:rPr>
        <w:t xml:space="preserve"> avec une branche pour la première étape et une autre pour la seconde (si ça vous dit déjà).</w:t>
      </w:r>
    </w:p>
    <w:p w14:paraId="588D5EAB" w14:textId="77777777" w:rsidR="00E24DF3" w:rsidRPr="005F08CB" w:rsidRDefault="00E24DF3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3C81A64B" w14:textId="77777777" w:rsidR="00E471FC" w:rsidRPr="005F08CB" w:rsidRDefault="00E471FC" w:rsidP="00E24DF3">
      <w:pPr>
        <w:pStyle w:val="Titre2"/>
        <w:rPr>
          <w:lang w:val="fr-FR"/>
        </w:rPr>
      </w:pPr>
      <w:r w:rsidRPr="005F08CB">
        <w:rPr>
          <w:lang w:val="fr-FR"/>
        </w:rPr>
        <w:t>procedure de notation</w:t>
      </w:r>
    </w:p>
    <w:p w14:paraId="64D1A6A9" w14:textId="227A6F04" w:rsidR="000B2683" w:rsidRDefault="00DD201F" w:rsidP="00DD201F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eastAsia="Calibri" w:cs="Times New Roman"/>
          <w:sz w:val="24"/>
          <w:szCs w:val="24"/>
          <w:lang w:val="fr-FR"/>
        </w:rPr>
      </w:pPr>
      <w:r w:rsidRPr="00DD201F">
        <w:rPr>
          <w:rFonts w:eastAsia="Calibri" w:cs="Times New Roman"/>
          <w:sz w:val="24"/>
          <w:szCs w:val="24"/>
          <w:lang w:val="fr-FR"/>
        </w:rPr>
        <w:t>60 pts pour la première partie</w:t>
      </w:r>
    </w:p>
    <w:p w14:paraId="4E01B4E9" w14:textId="05022350" w:rsidR="00DD201F" w:rsidRPr="00DD201F" w:rsidRDefault="00DD201F" w:rsidP="00DD201F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eastAsia="Calibri" w:cs="Times New Roman"/>
          <w:sz w:val="24"/>
          <w:szCs w:val="24"/>
          <w:lang w:val="fr-FR"/>
        </w:rPr>
      </w:pPr>
      <w:r>
        <w:rPr>
          <w:rFonts w:eastAsia="Calibri" w:cs="Times New Roman"/>
          <w:sz w:val="24"/>
          <w:szCs w:val="24"/>
          <w:lang w:val="fr-FR"/>
        </w:rPr>
        <w:t>40 pts pour la seconde</w:t>
      </w:r>
    </w:p>
    <w:sectPr w:rsidR="00DD201F" w:rsidRPr="00DD201F" w:rsidSect="00300343">
      <w:headerReference w:type="default" r:id="rId10"/>
      <w:footerReference w:type="first" r:id="rId11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FBE40" w14:textId="77777777" w:rsidR="00D4627B" w:rsidRDefault="00D4627B" w:rsidP="00313492">
      <w:r>
        <w:separator/>
      </w:r>
    </w:p>
    <w:p w14:paraId="4A02857A" w14:textId="77777777" w:rsidR="00D4627B" w:rsidRDefault="00D4627B" w:rsidP="00313492"/>
    <w:p w14:paraId="5DC76645" w14:textId="77777777" w:rsidR="00D4627B" w:rsidRDefault="00D4627B"/>
  </w:endnote>
  <w:endnote w:type="continuationSeparator" w:id="0">
    <w:p w14:paraId="58BB17DF" w14:textId="77777777" w:rsidR="00D4627B" w:rsidRDefault="00D4627B" w:rsidP="00313492">
      <w:r>
        <w:continuationSeparator/>
      </w:r>
    </w:p>
    <w:p w14:paraId="1C8FA087" w14:textId="77777777" w:rsidR="00D4627B" w:rsidRDefault="00D4627B" w:rsidP="00313492"/>
    <w:p w14:paraId="4D0E1EB4" w14:textId="77777777" w:rsidR="00D4627B" w:rsidRDefault="00D46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5D827" w14:textId="77777777" w:rsidR="00D4627B" w:rsidRDefault="00D4627B">
      <w:r>
        <w:separator/>
      </w:r>
    </w:p>
  </w:footnote>
  <w:footnote w:type="continuationSeparator" w:id="0">
    <w:p w14:paraId="0511E846" w14:textId="77777777" w:rsidR="00D4627B" w:rsidRDefault="00D4627B" w:rsidP="00313492">
      <w:r>
        <w:continuationSeparator/>
      </w:r>
    </w:p>
    <w:p w14:paraId="1B0886FF" w14:textId="77777777" w:rsidR="00D4627B" w:rsidRDefault="00D4627B" w:rsidP="00313492"/>
    <w:p w14:paraId="312F95A4" w14:textId="77777777" w:rsidR="00D4627B" w:rsidRDefault="00D462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02ADBBF9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 w:rsidR="00044314">
      <w:rPr>
        <w:noProof/>
        <w:lang w:val="fr-BE" w:eastAsia="fr-BE"/>
      </w:rPr>
      <w:drawing>
        <wp:inline distT="0" distB="0" distL="0" distR="0" wp14:anchorId="5E10EA64" wp14:editId="24382733">
          <wp:extent cx="971550" cy="548015"/>
          <wp:effectExtent l="0" t="0" r="0" b="4445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orem_LOGO_new_blan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479" cy="557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0116466F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Pr="00044314" w:rsidRDefault="00796CC5" w:rsidP="00044314">
                          <w:pPr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7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Pr="00044314" w:rsidRDefault="00796CC5" w:rsidP="00044314">
                    <w:pPr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22E559C7" w:rsidR="006E26EF" w:rsidRPr="00044314" w:rsidRDefault="00D4627B" w:rsidP="00044314">
    <w:pPr>
      <w:pStyle w:val="En-tte"/>
    </w:pPr>
    <w:r>
      <w:pict w14:anchorId="4213B5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.65pt;height:49.65pt">
          <v:imagedata r:id="rId1" o:title="cepeg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C36DEE"/>
    <w:multiLevelType w:val="hybridMultilevel"/>
    <w:tmpl w:val="CC10F6EC"/>
    <w:lvl w:ilvl="0" w:tplc="09820C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EF420E"/>
    <w:multiLevelType w:val="hybridMultilevel"/>
    <w:tmpl w:val="21C634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1D630553"/>
    <w:multiLevelType w:val="hybridMultilevel"/>
    <w:tmpl w:val="CFB8754C"/>
    <w:lvl w:ilvl="0" w:tplc="26C0F7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 w15:restartNumberingAfterBreak="0">
    <w:nsid w:val="2511238F"/>
    <w:multiLevelType w:val="hybridMultilevel"/>
    <w:tmpl w:val="A4FAADBE"/>
    <w:lvl w:ilvl="0" w:tplc="4ADA1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C5BBD"/>
    <w:multiLevelType w:val="hybridMultilevel"/>
    <w:tmpl w:val="B2E0B7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12C92"/>
    <w:multiLevelType w:val="hybridMultilevel"/>
    <w:tmpl w:val="566267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A10A3"/>
    <w:multiLevelType w:val="hybridMultilevel"/>
    <w:tmpl w:val="6616F36C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22633"/>
    <w:multiLevelType w:val="hybridMultilevel"/>
    <w:tmpl w:val="2DCEC1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47321"/>
    <w:multiLevelType w:val="hybridMultilevel"/>
    <w:tmpl w:val="F4AE4C5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70A06F2"/>
    <w:multiLevelType w:val="hybridMultilevel"/>
    <w:tmpl w:val="5BCE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07C6B"/>
    <w:multiLevelType w:val="hybridMultilevel"/>
    <w:tmpl w:val="ECDEB7F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F03C1"/>
    <w:multiLevelType w:val="hybridMultilevel"/>
    <w:tmpl w:val="0F6C0262"/>
    <w:lvl w:ilvl="0" w:tplc="FAC4BF7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22"/>
  </w:num>
  <w:num w:numId="14">
    <w:abstractNumId w:val="11"/>
    <w:lvlOverride w:ilvl="0">
      <w:startOverride w:val="1"/>
    </w:lvlOverride>
  </w:num>
  <w:num w:numId="15">
    <w:abstractNumId w:val="17"/>
  </w:num>
  <w:num w:numId="16">
    <w:abstractNumId w:val="14"/>
  </w:num>
  <w:num w:numId="17">
    <w:abstractNumId w:val="10"/>
  </w:num>
  <w:num w:numId="18">
    <w:abstractNumId w:val="28"/>
  </w:num>
  <w:num w:numId="19">
    <w:abstractNumId w:val="16"/>
  </w:num>
  <w:num w:numId="20">
    <w:abstractNumId w:val="24"/>
  </w:num>
  <w:num w:numId="21">
    <w:abstractNumId w:val="27"/>
  </w:num>
  <w:num w:numId="22">
    <w:abstractNumId w:val="21"/>
  </w:num>
  <w:num w:numId="23">
    <w:abstractNumId w:val="12"/>
  </w:num>
  <w:num w:numId="24">
    <w:abstractNumId w:val="29"/>
  </w:num>
  <w:num w:numId="25">
    <w:abstractNumId w:val="13"/>
  </w:num>
  <w:num w:numId="26">
    <w:abstractNumId w:val="31"/>
  </w:num>
  <w:num w:numId="27">
    <w:abstractNumId w:val="30"/>
  </w:num>
  <w:num w:numId="28">
    <w:abstractNumId w:val="25"/>
  </w:num>
  <w:num w:numId="29">
    <w:abstractNumId w:val="19"/>
  </w:num>
  <w:num w:numId="30">
    <w:abstractNumId w:val="18"/>
  </w:num>
  <w:num w:numId="31">
    <w:abstractNumId w:val="26"/>
  </w:num>
  <w:num w:numId="32">
    <w:abstractNumId w:val="15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3526B"/>
    <w:rsid w:val="00044314"/>
    <w:rsid w:val="0004705C"/>
    <w:rsid w:val="00050DCE"/>
    <w:rsid w:val="00052F6D"/>
    <w:rsid w:val="00066641"/>
    <w:rsid w:val="000A37DF"/>
    <w:rsid w:val="000B2683"/>
    <w:rsid w:val="000E219D"/>
    <w:rsid w:val="000F4A5C"/>
    <w:rsid w:val="001172EF"/>
    <w:rsid w:val="0012553C"/>
    <w:rsid w:val="00134547"/>
    <w:rsid w:val="00157228"/>
    <w:rsid w:val="0016612D"/>
    <w:rsid w:val="00170A42"/>
    <w:rsid w:val="00192D2B"/>
    <w:rsid w:val="001A554B"/>
    <w:rsid w:val="001C2B30"/>
    <w:rsid w:val="001C5F88"/>
    <w:rsid w:val="001D2A2B"/>
    <w:rsid w:val="001E4FDC"/>
    <w:rsid w:val="001E5A60"/>
    <w:rsid w:val="001E6E2D"/>
    <w:rsid w:val="00210EF3"/>
    <w:rsid w:val="0022267E"/>
    <w:rsid w:val="002254ED"/>
    <w:rsid w:val="00231EA4"/>
    <w:rsid w:val="0025731E"/>
    <w:rsid w:val="00264847"/>
    <w:rsid w:val="0028291C"/>
    <w:rsid w:val="002903F5"/>
    <w:rsid w:val="002B1320"/>
    <w:rsid w:val="002C1BCE"/>
    <w:rsid w:val="002C6F8C"/>
    <w:rsid w:val="002D2E0E"/>
    <w:rsid w:val="002D40D7"/>
    <w:rsid w:val="002E02E4"/>
    <w:rsid w:val="00300343"/>
    <w:rsid w:val="003133A3"/>
    <w:rsid w:val="00313492"/>
    <w:rsid w:val="003147E8"/>
    <w:rsid w:val="0032135D"/>
    <w:rsid w:val="0033059E"/>
    <w:rsid w:val="00336548"/>
    <w:rsid w:val="00342A3B"/>
    <w:rsid w:val="00363918"/>
    <w:rsid w:val="00366A2E"/>
    <w:rsid w:val="0038099A"/>
    <w:rsid w:val="003860B2"/>
    <w:rsid w:val="003953BF"/>
    <w:rsid w:val="003A3137"/>
    <w:rsid w:val="003B68A7"/>
    <w:rsid w:val="003F39F8"/>
    <w:rsid w:val="003F4CD7"/>
    <w:rsid w:val="00410B63"/>
    <w:rsid w:val="00413188"/>
    <w:rsid w:val="00433A65"/>
    <w:rsid w:val="004605D7"/>
    <w:rsid w:val="00460D12"/>
    <w:rsid w:val="00462CB3"/>
    <w:rsid w:val="004B6102"/>
    <w:rsid w:val="004B6219"/>
    <w:rsid w:val="004C77A7"/>
    <w:rsid w:val="004D3337"/>
    <w:rsid w:val="004D35A8"/>
    <w:rsid w:val="004E3C62"/>
    <w:rsid w:val="005172C9"/>
    <w:rsid w:val="0051761D"/>
    <w:rsid w:val="00526240"/>
    <w:rsid w:val="005433EB"/>
    <w:rsid w:val="005569E2"/>
    <w:rsid w:val="005731A7"/>
    <w:rsid w:val="005C1F3D"/>
    <w:rsid w:val="005E59AA"/>
    <w:rsid w:val="005F01CC"/>
    <w:rsid w:val="005F08CB"/>
    <w:rsid w:val="005F2EE3"/>
    <w:rsid w:val="005F3266"/>
    <w:rsid w:val="005F39A5"/>
    <w:rsid w:val="005F3A45"/>
    <w:rsid w:val="006023B5"/>
    <w:rsid w:val="00630EB3"/>
    <w:rsid w:val="00655CF2"/>
    <w:rsid w:val="00673AA4"/>
    <w:rsid w:val="0068739B"/>
    <w:rsid w:val="00692D20"/>
    <w:rsid w:val="006E26EF"/>
    <w:rsid w:val="006E2B60"/>
    <w:rsid w:val="006E6918"/>
    <w:rsid w:val="007313E8"/>
    <w:rsid w:val="00740A08"/>
    <w:rsid w:val="007951F7"/>
    <w:rsid w:val="00796CC5"/>
    <w:rsid w:val="007A299B"/>
    <w:rsid w:val="007A4C1D"/>
    <w:rsid w:val="007B6A55"/>
    <w:rsid w:val="007C4741"/>
    <w:rsid w:val="007C4BB2"/>
    <w:rsid w:val="007C5B49"/>
    <w:rsid w:val="007E3EAD"/>
    <w:rsid w:val="007F212B"/>
    <w:rsid w:val="007F6583"/>
    <w:rsid w:val="008171DD"/>
    <w:rsid w:val="008362E2"/>
    <w:rsid w:val="00837431"/>
    <w:rsid w:val="008429C5"/>
    <w:rsid w:val="0087692A"/>
    <w:rsid w:val="008827AA"/>
    <w:rsid w:val="00887D98"/>
    <w:rsid w:val="00890DA1"/>
    <w:rsid w:val="008A3942"/>
    <w:rsid w:val="008A4FBF"/>
    <w:rsid w:val="008B3BFB"/>
    <w:rsid w:val="008D0279"/>
    <w:rsid w:val="008F5CF8"/>
    <w:rsid w:val="0092112F"/>
    <w:rsid w:val="009342CB"/>
    <w:rsid w:val="00951146"/>
    <w:rsid w:val="0098297B"/>
    <w:rsid w:val="009871B8"/>
    <w:rsid w:val="00987A9F"/>
    <w:rsid w:val="009A0E83"/>
    <w:rsid w:val="009E4928"/>
    <w:rsid w:val="00A25D73"/>
    <w:rsid w:val="00A77E62"/>
    <w:rsid w:val="00A9224B"/>
    <w:rsid w:val="00A96AFC"/>
    <w:rsid w:val="00A97C7D"/>
    <w:rsid w:val="00B019EC"/>
    <w:rsid w:val="00B11358"/>
    <w:rsid w:val="00B16A76"/>
    <w:rsid w:val="00B40AE0"/>
    <w:rsid w:val="00B4527A"/>
    <w:rsid w:val="00B54C51"/>
    <w:rsid w:val="00B74F2D"/>
    <w:rsid w:val="00B83302"/>
    <w:rsid w:val="00B94212"/>
    <w:rsid w:val="00BA504A"/>
    <w:rsid w:val="00BD124E"/>
    <w:rsid w:val="00BD6302"/>
    <w:rsid w:val="00BD75CD"/>
    <w:rsid w:val="00BE3BAD"/>
    <w:rsid w:val="00BE57EF"/>
    <w:rsid w:val="00BF06C5"/>
    <w:rsid w:val="00C47C3D"/>
    <w:rsid w:val="00C63CE4"/>
    <w:rsid w:val="00C77D08"/>
    <w:rsid w:val="00CA60A2"/>
    <w:rsid w:val="00CC5591"/>
    <w:rsid w:val="00CD3200"/>
    <w:rsid w:val="00CE2F90"/>
    <w:rsid w:val="00CF4D8F"/>
    <w:rsid w:val="00D04318"/>
    <w:rsid w:val="00D04BDA"/>
    <w:rsid w:val="00D04BE0"/>
    <w:rsid w:val="00D22F0A"/>
    <w:rsid w:val="00D333DE"/>
    <w:rsid w:val="00D4627B"/>
    <w:rsid w:val="00D502C7"/>
    <w:rsid w:val="00D52DA9"/>
    <w:rsid w:val="00D53E40"/>
    <w:rsid w:val="00D635F1"/>
    <w:rsid w:val="00D774A9"/>
    <w:rsid w:val="00D92EE4"/>
    <w:rsid w:val="00DA3F51"/>
    <w:rsid w:val="00DA68E9"/>
    <w:rsid w:val="00DC0ACF"/>
    <w:rsid w:val="00DD0901"/>
    <w:rsid w:val="00DD201F"/>
    <w:rsid w:val="00DE0020"/>
    <w:rsid w:val="00DF25B9"/>
    <w:rsid w:val="00E24DF3"/>
    <w:rsid w:val="00E3188B"/>
    <w:rsid w:val="00E353ED"/>
    <w:rsid w:val="00E355A4"/>
    <w:rsid w:val="00E471FC"/>
    <w:rsid w:val="00E6483A"/>
    <w:rsid w:val="00E73CF1"/>
    <w:rsid w:val="00E9193E"/>
    <w:rsid w:val="00E92205"/>
    <w:rsid w:val="00EC33C7"/>
    <w:rsid w:val="00ED49D4"/>
    <w:rsid w:val="00EF098D"/>
    <w:rsid w:val="00EF6E85"/>
    <w:rsid w:val="00F0109D"/>
    <w:rsid w:val="00F14523"/>
    <w:rsid w:val="00F4251E"/>
    <w:rsid w:val="00F70023"/>
    <w:rsid w:val="00F729AF"/>
    <w:rsid w:val="00F925FA"/>
    <w:rsid w:val="00FA0688"/>
    <w:rsid w:val="00FB38B1"/>
    <w:rsid w:val="00FC010B"/>
    <w:rsid w:val="00FD3C0D"/>
    <w:rsid w:val="00FE2367"/>
    <w:rsid w:val="00FE735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F66F0-9450-4B82-9B76-020FA2DD2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28</TotalTime>
  <Pages>3</Pages>
  <Words>262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5</cp:revision>
  <cp:lastPrinted>2022-05-19T06:18:00Z</cp:lastPrinted>
  <dcterms:created xsi:type="dcterms:W3CDTF">2022-06-14T11:10:00Z</dcterms:created>
  <dcterms:modified xsi:type="dcterms:W3CDTF">2022-06-15T06:49:00Z</dcterms:modified>
</cp:coreProperties>
</file>